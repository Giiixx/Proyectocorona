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8F7A" w14:textId="75B7A4D6" w:rsidR="0033354E" w:rsidRDefault="00184FDD">
      <w:r w:rsidRPr="00953C4A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249B966" wp14:editId="749CEC06">
                <wp:simplePos x="0" y="0"/>
                <wp:positionH relativeFrom="margin">
                  <wp:posOffset>2870835</wp:posOffset>
                </wp:positionH>
                <wp:positionV relativeFrom="paragraph">
                  <wp:posOffset>5915025</wp:posOffset>
                </wp:positionV>
                <wp:extent cx="3627755" cy="107632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EEB1" w14:textId="68B8682A" w:rsidR="007267C2" w:rsidRDefault="00475433" w:rsidP="00CD205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KANTA PERU SAC </w:t>
                            </w:r>
                          </w:p>
                          <w:p w14:paraId="70E3E9C5" w14:textId="10CC9F84" w:rsidR="00C860D3" w:rsidRDefault="00475433" w:rsidP="00CD205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Técnico de Instalaciones eléctricas</w:t>
                            </w:r>
                          </w:p>
                          <w:p w14:paraId="728C12F0" w14:textId="6D8FF93F" w:rsidR="00C860D3" w:rsidRDefault="0059749F" w:rsidP="00CD205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TAREA 1: </w:t>
                            </w:r>
                            <w:r w:rsidR="0047543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Instalaciones eléctricas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BF8271" w14:textId="3AF5E271" w:rsidR="0059749F" w:rsidRDefault="0059749F" w:rsidP="00CD205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TAREA 2</w:t>
                            </w:r>
                            <w:r w:rsidR="0089337E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75433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Mantenimiento e instalación de cámaras. </w:t>
                            </w:r>
                          </w:p>
                          <w:p w14:paraId="07FBE945" w14:textId="77777777" w:rsidR="0059749F" w:rsidRDefault="0059749F" w:rsidP="00CD205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  <w:p w14:paraId="6630A2BB" w14:textId="77777777"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9B9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6.05pt;margin-top:465.75pt;width:285.65pt;height:84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" filled="f" stroked="f">
                <v:textbox>
                  <w:txbxContent>
                    <w:p w14:paraId="753AEEB1" w14:textId="68B8682A" w:rsidR="007267C2" w:rsidRDefault="00475433" w:rsidP="00CD205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KANTA PERU SAC </w:t>
                      </w:r>
                    </w:p>
                    <w:p w14:paraId="70E3E9C5" w14:textId="10CC9F84" w:rsidR="00C860D3" w:rsidRDefault="00475433" w:rsidP="00CD205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Técnico de Instalaciones eléctricas</w:t>
                      </w:r>
                    </w:p>
                    <w:p w14:paraId="728C12F0" w14:textId="6D8FF93F" w:rsidR="00C860D3" w:rsidRDefault="0059749F" w:rsidP="00CD205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TAREA 1: </w:t>
                      </w:r>
                      <w:r w:rsidR="0047543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Instalaciones eléctricas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.</w:t>
                      </w:r>
                    </w:p>
                    <w:p w14:paraId="02BF8271" w14:textId="3AF5E271" w:rsidR="0059749F" w:rsidRDefault="0059749F" w:rsidP="00CD205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TAREA 2</w:t>
                      </w:r>
                      <w:r w:rsidR="0089337E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: </w:t>
                      </w:r>
                      <w:r w:rsidR="00475433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Mantenimiento e instalación de cámaras. </w:t>
                      </w:r>
                    </w:p>
                    <w:p w14:paraId="07FBE945" w14:textId="77777777" w:rsidR="0059749F" w:rsidRDefault="0059749F" w:rsidP="00CD205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  <w:p w14:paraId="6630A2BB" w14:textId="77777777"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5645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ECC0209" wp14:editId="795EE2D0">
                <wp:simplePos x="0" y="0"/>
                <wp:positionH relativeFrom="margin">
                  <wp:posOffset>2918460</wp:posOffset>
                </wp:positionH>
                <wp:positionV relativeFrom="paragraph">
                  <wp:posOffset>8047355</wp:posOffset>
                </wp:positionV>
                <wp:extent cx="3627755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538DA" w14:textId="77777777" w:rsidR="00184FDD" w:rsidRDefault="00184FDD" w:rsidP="00184FD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LA GRANJA</w:t>
                            </w:r>
                          </w:p>
                          <w:p w14:paraId="59C2C821" w14:textId="77777777" w:rsidR="00184FDD" w:rsidRDefault="00184FDD" w:rsidP="00184FD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MOZO</w:t>
                            </w:r>
                          </w:p>
                          <w:p w14:paraId="20847807" w14:textId="77777777" w:rsidR="00184FDD" w:rsidRDefault="00184FDD" w:rsidP="00184FD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TAREA 1: Ordenar y limpiar mezas.</w:t>
                            </w:r>
                          </w:p>
                          <w:p w14:paraId="14FD5673" w14:textId="77777777" w:rsidR="00184FDD" w:rsidRDefault="00184FDD" w:rsidP="00184FDD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TAREA 2: Ofrecer, vender y servir productos a los clientes</w:t>
                            </w:r>
                          </w:p>
                          <w:p w14:paraId="7FD53F87" w14:textId="77777777" w:rsidR="00385645" w:rsidRPr="00953C4A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0209" id="_x0000_s1027" type="#_x0000_t202" style="position:absolute;margin-left:229.8pt;margin-top:633.65pt;width:285.6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" filled="f" stroked="f">
                <v:textbox>
                  <w:txbxContent>
                    <w:p w14:paraId="29E538DA" w14:textId="77777777" w:rsidR="00184FDD" w:rsidRDefault="00184FDD" w:rsidP="00184FD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LA GRANJA</w:t>
                      </w:r>
                    </w:p>
                    <w:p w14:paraId="59C2C821" w14:textId="77777777" w:rsidR="00184FDD" w:rsidRDefault="00184FDD" w:rsidP="00184FD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MOZO</w:t>
                      </w:r>
                    </w:p>
                    <w:p w14:paraId="20847807" w14:textId="77777777" w:rsidR="00184FDD" w:rsidRDefault="00184FDD" w:rsidP="00184FD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TAREA 1: Ordenar y limpiar mezas.</w:t>
                      </w:r>
                    </w:p>
                    <w:p w14:paraId="14FD5673" w14:textId="77777777" w:rsidR="00184FDD" w:rsidRDefault="00184FDD" w:rsidP="00184FDD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TAREA 2: Ofrecer, vender y servir productos a los clientes</w:t>
                      </w:r>
                    </w:p>
                    <w:p w14:paraId="7FD53F87" w14:textId="77777777" w:rsidR="00385645" w:rsidRPr="00953C4A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FEBAE2A" wp14:editId="6F857CD0">
                <wp:simplePos x="0" y="0"/>
                <wp:positionH relativeFrom="margin">
                  <wp:posOffset>3238500</wp:posOffset>
                </wp:positionH>
                <wp:positionV relativeFrom="paragraph">
                  <wp:posOffset>7410450</wp:posOffset>
                </wp:positionV>
                <wp:extent cx="2880995" cy="466725"/>
                <wp:effectExtent l="0" t="0" r="0" b="0"/>
                <wp:wrapTopAndBottom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4467" w14:textId="77777777" w:rsidR="00184FDD" w:rsidRPr="00953C4A" w:rsidRDefault="00184FDD" w:rsidP="00184FD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DE DICIEMBRE DE 2019 HASTA MARZO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AE2A" id="_x0000_s1028" type="#_x0000_t202" style="position:absolute;margin-left:255pt;margin-top:583.5pt;width:226.85pt;height:36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" filled="f" stroked="f">
                <v:textbox>
                  <w:txbxContent>
                    <w:p w14:paraId="22684467" w14:textId="77777777" w:rsidR="00184FDD" w:rsidRPr="00953C4A" w:rsidRDefault="00184FDD" w:rsidP="00184FD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DE DICIEMBRE DE 2019 HASTA MARZO DE 2020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7025353" wp14:editId="5373F97E">
                <wp:simplePos x="0" y="0"/>
                <wp:positionH relativeFrom="margin">
                  <wp:posOffset>3190875</wp:posOffset>
                </wp:positionH>
                <wp:positionV relativeFrom="paragraph">
                  <wp:posOffset>5381625</wp:posOffset>
                </wp:positionV>
                <wp:extent cx="2880995" cy="466725"/>
                <wp:effectExtent l="0" t="0" r="0" b="0"/>
                <wp:wrapTopAndBottom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660FF" w14:textId="70C1203B" w:rsidR="00385645" w:rsidRPr="00953C4A" w:rsidRDefault="00CD205D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184FDD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MARZO</w:t>
                            </w:r>
                            <w:r w:rsidR="004C036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184FDD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2022</w:t>
                            </w:r>
                            <w:r w:rsidR="004C036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HASTA </w:t>
                            </w:r>
                            <w:r w:rsidR="00184FDD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AGOSTO</w:t>
                            </w:r>
                            <w:r w:rsidR="00F73AEC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DE 202</w:t>
                            </w:r>
                            <w:r w:rsidR="00184FDD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5353" id="_x0000_s1029" type="#_x0000_t202" style="position:absolute;margin-left:251.25pt;margin-top:423.75pt;width:226.85pt;height:36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" filled="f" stroked="f">
                <v:textbox>
                  <w:txbxContent>
                    <w:p w14:paraId="0DC660FF" w14:textId="70C1203B" w:rsidR="00385645" w:rsidRPr="00953C4A" w:rsidRDefault="00CD205D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DE </w:t>
                      </w:r>
                      <w:r w:rsidR="00184FDD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MARZO</w:t>
                      </w:r>
                      <w:r w:rsidR="004C036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DE </w:t>
                      </w:r>
                      <w:r w:rsidR="00184FDD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2022</w:t>
                      </w:r>
                      <w:r w:rsidR="004C036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HASTA </w:t>
                      </w:r>
                      <w:r w:rsidR="00184FDD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AGOSTO</w:t>
                      </w:r>
                      <w:r w:rsidR="00F73AEC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DE 202</w:t>
                      </w:r>
                      <w:r w:rsidR="00184FDD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564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B21374" wp14:editId="09B014C2">
                <wp:simplePos x="0" y="0"/>
                <wp:positionH relativeFrom="column">
                  <wp:posOffset>3238500</wp:posOffset>
                </wp:positionH>
                <wp:positionV relativeFrom="paragraph">
                  <wp:posOffset>7410450</wp:posOffset>
                </wp:positionV>
                <wp:extent cx="2891790" cy="581025"/>
                <wp:effectExtent l="0" t="0" r="3810" b="952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58102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DA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5pt;margin-top:583.5pt;width:227.7pt;height:45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" fillcolor="#6cc6c9" stroked="f" strokeweight="0">
                <v:stroke joinstyle="round" endcap="round"/>
              </v:shape>
            </w:pict>
          </mc:Fallback>
        </mc:AlternateContent>
      </w:r>
      <w:r w:rsidR="0036550A" w:rsidRPr="00953C4A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6AE180" wp14:editId="223BB4C4">
                <wp:simplePos x="0" y="0"/>
                <wp:positionH relativeFrom="page">
                  <wp:align>left</wp:align>
                </wp:positionH>
                <wp:positionV relativeFrom="paragraph">
                  <wp:posOffset>5601335</wp:posOffset>
                </wp:positionV>
                <wp:extent cx="3829050" cy="6286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74795" w14:textId="77777777" w:rsidR="00953C4A" w:rsidRDefault="00F744D0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Estudios superiores</w:t>
                            </w:r>
                          </w:p>
                          <w:p w14:paraId="35E1E902" w14:textId="5C8DEE57" w:rsidR="00953C4A" w:rsidRPr="00C860D3" w:rsidRDefault="0059749F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INGENIERIA DE </w:t>
                            </w:r>
                            <w:r w:rsidR="00A6001B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SISTEMAS -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UPN</w:t>
                            </w:r>
                            <w:r w:rsidR="004C0365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-</w:t>
                            </w:r>
                            <w:r w:rsidR="00A6001B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VII</w:t>
                            </w:r>
                            <w:r w:rsidR="002B0115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i</w:t>
                            </w:r>
                            <w:r w:rsidR="007267C2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SEMESTTRE</w:t>
                            </w:r>
                            <w:r w:rsidR="004C0365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E180" id="_x0000_s1030" type="#_x0000_t202" style="position:absolute;margin-left:0;margin-top:441.05pt;width:301.5pt;height:49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" filled="f" stroked="f">
                <v:textbox>
                  <w:txbxContent>
                    <w:p w14:paraId="38D74795" w14:textId="77777777" w:rsidR="00953C4A" w:rsidRDefault="00F744D0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Estudios superiores</w:t>
                      </w:r>
                    </w:p>
                    <w:p w14:paraId="35E1E902" w14:textId="5C8DEE57" w:rsidR="00953C4A" w:rsidRPr="00C860D3" w:rsidRDefault="0059749F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INGENIERIA DE </w:t>
                      </w:r>
                      <w:r w:rsidR="00A6001B">
                        <w:rPr>
                          <w:rFonts w:ascii="Century Gothic" w:hAnsi="Century Gothic"/>
                          <w:i/>
                          <w:color w:val="4B7F83"/>
                        </w:rPr>
                        <w:t>SISTEMAS -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UPN</w:t>
                      </w:r>
                      <w:r w:rsidR="004C0365"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-</w:t>
                      </w:r>
                      <w:r w:rsidR="00A6001B">
                        <w:rPr>
                          <w:rFonts w:ascii="Century Gothic" w:hAnsi="Century Gothic"/>
                          <w:i/>
                          <w:color w:val="4B7F83"/>
                        </w:rPr>
                        <w:t>VII</w:t>
                      </w:r>
                      <w:r w:rsidR="002B0115">
                        <w:rPr>
                          <w:rFonts w:ascii="Century Gothic" w:hAnsi="Century Gothic"/>
                          <w:i/>
                          <w:color w:val="4B7F83"/>
                        </w:rPr>
                        <w:t>i</w:t>
                      </w:r>
                      <w:r w:rsidR="007267C2"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SEMESTTRE</w:t>
                      </w:r>
                      <w:r w:rsidR="004C0365"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 ACTUALIDAD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550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4A4921" wp14:editId="175826BF">
                <wp:simplePos x="0" y="0"/>
                <wp:positionH relativeFrom="page">
                  <wp:align>left</wp:align>
                </wp:positionH>
                <wp:positionV relativeFrom="paragraph">
                  <wp:posOffset>7202645</wp:posOffset>
                </wp:positionV>
                <wp:extent cx="3752850" cy="360205"/>
                <wp:effectExtent l="0" t="0" r="0" b="19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60205"/>
                          <a:chOff x="0" y="0"/>
                          <a:chExt cx="3783506" cy="391040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4195" y="30360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>
                            <a:off x="448574" y="0"/>
                            <a:ext cx="2905760" cy="361314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7CC77" w14:textId="77777777" w:rsidR="00D15849" w:rsidRDefault="00D15849" w:rsidP="00D15849">
                              <w:pPr>
                                <w:jc w:val="center"/>
                              </w:pPr>
                              <w:r>
                                <w:t>CURSOS Y/O ESPECIALIZACIONES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A4921" id="Group 4" o:spid="_x0000_s1027" style="position:absolute;margin-left:0;margin-top:567.15pt;width:295.5pt;height:28.35pt;z-index:251694080;mso-position-horizontal:left;mso-position-horizontal-relative:page;mso-width-relative:margin;mso-height-relative:margin" coordsize="37835,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">
                <v:roundrect id="Rectángulo redondeado 259" o:spid="_x0000_s1028" style="position:absolute;left:4041;top:303;width:29890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29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30" style="position:absolute;left:4485;width:29058;height:3613;visibility:visible;mso-wrap-style:square;v-text-anchor:middle" coordsize="2905760,3613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" adj="-11796480,,5400" path="m60220,l2845540,v33259,,60220,26961,60220,60220l2905760,361314r,l,361314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4;2905760,361314;0,361314;0,361314;0,60220;60220,0" o:connectangles="0,0,0,0,0,0,0,0,0" textboxrect="0,0,2905760,361314"/>
                  <v:textbox>
                    <w:txbxContent>
                      <w:p w14:paraId="70E7CC77" w14:textId="77777777" w:rsidR="00D15849" w:rsidRDefault="00D15849" w:rsidP="00D15849">
                        <w:pPr>
                          <w:jc w:val="center"/>
                        </w:pPr>
                        <w:r>
                          <w:t>CURSOS Y/O ESPECIALIZACIONES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1FDC" w:rsidRPr="00953C4A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7DD0333" wp14:editId="0E95AED5">
                <wp:simplePos x="0" y="0"/>
                <wp:positionH relativeFrom="margin">
                  <wp:posOffset>-510224</wp:posOffset>
                </wp:positionH>
                <wp:positionV relativeFrom="paragraph">
                  <wp:posOffset>7781925</wp:posOffset>
                </wp:positionV>
                <wp:extent cx="3082925" cy="1533525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535D5" w14:textId="03C6EE31" w:rsidR="00D15849" w:rsidRPr="00D15849" w:rsidRDefault="00A6001B" w:rsidP="00D1584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Lenguajes de </w:t>
                            </w:r>
                            <w:r w:rsidR="00001FDC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programación: C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++ nivel </w:t>
                            </w:r>
                            <w:r w:rsidR="00B04DA0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básico</w:t>
                            </w:r>
                            <w:r w:rsidR="00001FDC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, C# nivel </w:t>
                            </w:r>
                            <w:r w:rsidR="00B04DA0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básico</w:t>
                            </w:r>
                            <w:r w:rsidR="00001FDC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, Python nivel </w:t>
                            </w:r>
                            <w:r w:rsidR="00B04DA0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básico</w:t>
                            </w:r>
                            <w:r w:rsidR="00001FDC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, Java nivel básico, HTML nivel básico. CSS</w:t>
                            </w:r>
                            <w:r w:rsidR="00B04DA0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3</w:t>
                            </w:r>
                            <w:r w:rsidR="00001FDC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nivel básico, .NET nivel básico, SQL server nivel medio, ORACLE nivel básico.</w:t>
                            </w:r>
                          </w:p>
                          <w:p w14:paraId="7D1F2C81" w14:textId="77777777" w:rsidR="00D15849" w:rsidRPr="00D15849" w:rsidRDefault="00D15849" w:rsidP="00D1584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D1584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Electricidad básica</w:t>
                            </w:r>
                          </w:p>
                          <w:p w14:paraId="2FFB4215" w14:textId="77777777" w:rsidR="00D15849" w:rsidRPr="00D15849" w:rsidRDefault="0036729C" w:rsidP="00D1584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D1584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Instalaciones eléctricas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básicas</w:t>
                            </w:r>
                          </w:p>
                          <w:p w14:paraId="5522E4C9" w14:textId="77777777" w:rsidR="00D15849" w:rsidRPr="00D15849" w:rsidRDefault="00D15849" w:rsidP="00D15849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D15849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Seguridad Industri</w:t>
                            </w:r>
                            <w:r w:rsidR="0059749F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al-Modalidad virtual</w:t>
                            </w:r>
                          </w:p>
                          <w:p w14:paraId="1515DA46" w14:textId="77777777" w:rsidR="00D15849" w:rsidRDefault="00D15849" w:rsidP="00D15849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26362FC" w14:textId="77777777" w:rsidR="00D15849" w:rsidRDefault="00D15849" w:rsidP="00D15849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  <w:p w14:paraId="39D90FD3" w14:textId="77777777" w:rsidR="00D15849" w:rsidRDefault="00D15849" w:rsidP="00D15849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br/>
                            </w:r>
                          </w:p>
                          <w:p w14:paraId="5740E6EC" w14:textId="77777777" w:rsidR="00BB0535" w:rsidRPr="00953C4A" w:rsidRDefault="00BB0535" w:rsidP="00BB0535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0333" id="_x0000_s1035" type="#_x0000_t202" style="position:absolute;margin-left:-40.2pt;margin-top:612.75pt;width:242.75pt;height:120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" filled="f" stroked="f">
                <v:textbox>
                  <w:txbxContent>
                    <w:p w14:paraId="7FF535D5" w14:textId="03C6EE31" w:rsidR="00D15849" w:rsidRPr="00D15849" w:rsidRDefault="00A6001B" w:rsidP="00D1584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Lenguajes de </w:t>
                      </w:r>
                      <w:r w:rsidR="00001FDC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programación: C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++ nivel </w:t>
                      </w:r>
                      <w:r w:rsidR="00B04DA0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básico</w:t>
                      </w:r>
                      <w:r w:rsidR="00001FDC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, C# nivel </w:t>
                      </w:r>
                      <w:r w:rsidR="00B04DA0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básico</w:t>
                      </w:r>
                      <w:r w:rsidR="00001FDC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, Python nivel </w:t>
                      </w:r>
                      <w:r w:rsidR="00B04DA0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básico</w:t>
                      </w:r>
                      <w:r w:rsidR="00001FDC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, Java nivel básico, HTML nivel básico. CSS</w:t>
                      </w:r>
                      <w:r w:rsidR="00B04DA0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3</w:t>
                      </w:r>
                      <w:r w:rsidR="00001FDC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nivel básico, .NET nivel básico, SQL server nivel medio, ORACLE nivel básico.</w:t>
                      </w:r>
                    </w:p>
                    <w:p w14:paraId="7D1F2C81" w14:textId="77777777" w:rsidR="00D15849" w:rsidRPr="00D15849" w:rsidRDefault="00D15849" w:rsidP="00D1584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D1584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Electricidad básica</w:t>
                      </w:r>
                    </w:p>
                    <w:p w14:paraId="2FFB4215" w14:textId="77777777" w:rsidR="00D15849" w:rsidRPr="00D15849" w:rsidRDefault="0036729C" w:rsidP="00D1584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D1584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Instalaciones eléctricas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básicas</w:t>
                      </w:r>
                    </w:p>
                    <w:p w14:paraId="5522E4C9" w14:textId="77777777" w:rsidR="00D15849" w:rsidRPr="00D15849" w:rsidRDefault="00D15849" w:rsidP="00D15849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D15849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Seguridad Industri</w:t>
                      </w:r>
                      <w:r w:rsidR="0059749F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al-Modalidad virtual</w:t>
                      </w:r>
                    </w:p>
                    <w:p w14:paraId="1515DA46" w14:textId="77777777" w:rsidR="00D15849" w:rsidRDefault="00D15849" w:rsidP="00D15849">
                      <w:pPr>
                        <w:pStyle w:val="Prrafodelista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26362FC" w14:textId="77777777" w:rsidR="00D15849" w:rsidRDefault="00D15849" w:rsidP="00D15849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  <w:p w14:paraId="39D90FD3" w14:textId="77777777" w:rsidR="00D15849" w:rsidRDefault="00D15849" w:rsidP="00D15849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br/>
                      </w:r>
                    </w:p>
                    <w:p w14:paraId="5740E6EC" w14:textId="77777777" w:rsidR="00BB0535" w:rsidRPr="00953C4A" w:rsidRDefault="00BB0535" w:rsidP="00BB0535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01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A63DEA" wp14:editId="5286842A">
                <wp:simplePos x="0" y="0"/>
                <wp:positionH relativeFrom="column">
                  <wp:posOffset>352425</wp:posOffset>
                </wp:positionH>
                <wp:positionV relativeFrom="paragraph">
                  <wp:posOffset>6248400</wp:posOffset>
                </wp:positionV>
                <wp:extent cx="923925" cy="262255"/>
                <wp:effectExtent l="0" t="0" r="9525" b="4445"/>
                <wp:wrapSquare wrapText="bothSides"/>
                <wp:docPr id="24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959D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56" o:spid="_x0000_s1026" type="#_x0000_t116" style="position:absolute;margin-left:27.75pt;margin-top:492pt;width:72.75pt;height:20.6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" fillcolor="#6cc6c9" stroked="f" strokeweight="1pt">
                <w10:wrap type="square"/>
              </v:shape>
            </w:pict>
          </mc:Fallback>
        </mc:AlternateContent>
      </w:r>
      <w:r w:rsidR="00762989" w:rsidRPr="00953C4A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EA1E9F" wp14:editId="54FB139C">
                <wp:simplePos x="0" y="0"/>
                <wp:positionH relativeFrom="margin">
                  <wp:posOffset>352425</wp:posOffset>
                </wp:positionH>
                <wp:positionV relativeFrom="paragraph">
                  <wp:posOffset>5295900</wp:posOffset>
                </wp:positionV>
                <wp:extent cx="962025" cy="27368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58E4" w14:textId="6A766F04" w:rsidR="00953C4A" w:rsidRPr="00953C4A" w:rsidRDefault="003D3098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</w:t>
                            </w:r>
                            <w:r w:rsidR="00762989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8-202</w:t>
                            </w:r>
                            <w:r w:rsidR="002B011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1E9F" id="_x0000_s1036" type="#_x0000_t202" style="position:absolute;margin-left:27.75pt;margin-top:417pt;width:75.75pt;height:2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" filled="f" stroked="f">
                <v:textbox>
                  <w:txbxContent>
                    <w:p w14:paraId="4A6058E4" w14:textId="6A766F04" w:rsidR="00953C4A" w:rsidRPr="00953C4A" w:rsidRDefault="003D3098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</w:t>
                      </w:r>
                      <w:r w:rsidR="00762989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8-202</w:t>
                      </w:r>
                      <w:r w:rsidR="002B011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989" w:rsidRPr="00953C4A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000C693" wp14:editId="11E6A89D">
                <wp:simplePos x="0" y="0"/>
                <wp:positionH relativeFrom="margin">
                  <wp:posOffset>333375</wp:posOffset>
                </wp:positionH>
                <wp:positionV relativeFrom="paragraph">
                  <wp:posOffset>6246495</wp:posOffset>
                </wp:positionV>
                <wp:extent cx="942975" cy="27368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A0C5" w14:textId="29E997D8" w:rsidR="00762989" w:rsidRPr="00953C4A" w:rsidRDefault="00762989" w:rsidP="0076298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</w:t>
                            </w:r>
                            <w:r w:rsidR="00A6001B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-20</w:t>
                            </w:r>
                            <w:r w:rsidR="00A6001B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C693" id="_x0000_s1033" type="#_x0000_t202" style="position:absolute;margin-left:26.25pt;margin-top:491.85pt;width:74.25pt;height:21.5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" filled="f" stroked="f">
                <v:textbox>
                  <w:txbxContent>
                    <w:p w14:paraId="2AE2A0C5" w14:textId="29E997D8" w:rsidR="00762989" w:rsidRPr="00953C4A" w:rsidRDefault="00762989" w:rsidP="0076298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</w:t>
                      </w:r>
                      <w:r w:rsidR="00A6001B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-20</w:t>
                      </w:r>
                      <w:r w:rsidR="00A6001B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989" w:rsidRPr="00762989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4800CA6" wp14:editId="6ADB17FA">
                <wp:simplePos x="0" y="0"/>
                <wp:positionH relativeFrom="page">
                  <wp:posOffset>0</wp:posOffset>
                </wp:positionH>
                <wp:positionV relativeFrom="paragraph">
                  <wp:posOffset>6489700</wp:posOffset>
                </wp:positionV>
                <wp:extent cx="3627755" cy="6515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1B401" w14:textId="77777777" w:rsidR="00762989" w:rsidRDefault="00762989" w:rsidP="0076298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Estudios superiores</w:t>
                            </w:r>
                          </w:p>
                          <w:p w14:paraId="05B35957" w14:textId="105B39E9" w:rsidR="00762989" w:rsidRDefault="00A6001B" w:rsidP="0076298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ELECTRICIDAD INDUSTRIAL-SENATI</w:t>
                            </w:r>
                          </w:p>
                          <w:p w14:paraId="16C9470F" w14:textId="44B75E65" w:rsidR="00A6001B" w:rsidRPr="00C860D3" w:rsidRDefault="00A6001B" w:rsidP="0076298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0CA6" id="_x0000_s1034" type="#_x0000_t202" style="position:absolute;margin-left:0;margin-top:511pt;width:285.65pt;height:51.3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6w/QEAANQ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" filled="f" stroked="f">
                <v:textbox>
                  <w:txbxContent>
                    <w:p w14:paraId="1991B401" w14:textId="77777777" w:rsidR="00762989" w:rsidRDefault="00762989" w:rsidP="0076298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Estudios superiores</w:t>
                      </w:r>
                    </w:p>
                    <w:p w14:paraId="05B35957" w14:textId="105B39E9" w:rsidR="00762989" w:rsidRDefault="00A6001B" w:rsidP="0076298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ELECTRICIDAD INDUSTRIAL-SENATI</w:t>
                      </w:r>
                    </w:p>
                    <w:p w14:paraId="16C9470F" w14:textId="44B75E65" w:rsidR="00A6001B" w:rsidRPr="00C860D3" w:rsidRDefault="00A6001B" w:rsidP="00762989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298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6CE57BAE" wp14:editId="216A8867">
                <wp:simplePos x="0" y="0"/>
                <wp:positionH relativeFrom="column">
                  <wp:posOffset>371475</wp:posOffset>
                </wp:positionH>
                <wp:positionV relativeFrom="paragraph">
                  <wp:posOffset>5295900</wp:posOffset>
                </wp:positionV>
                <wp:extent cx="1001395" cy="262255"/>
                <wp:effectExtent l="0" t="0" r="8255" b="4445"/>
                <wp:wrapSquare wrapText="bothSides"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8B393" id="Terminador 256" o:spid="_x0000_s1026" type="#_x0000_t116" style="position:absolute;margin-left:29.25pt;margin-top:417pt;width:78.85pt;height:20.65pt;z-index:25163980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" fillcolor="#6cc6c9" stroked="f" strokeweight="1pt">
                <w10:wrap type="square"/>
              </v:shape>
            </w:pict>
          </mc:Fallback>
        </mc:AlternateContent>
      </w:r>
      <w:r w:rsidR="00BC30A2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59B20D9" wp14:editId="0B480365">
                <wp:simplePos x="0" y="0"/>
                <wp:positionH relativeFrom="column">
                  <wp:posOffset>-209711</wp:posOffset>
                </wp:positionH>
                <wp:positionV relativeFrom="paragraph">
                  <wp:posOffset>2700162</wp:posOffset>
                </wp:positionV>
                <wp:extent cx="2813274" cy="60025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274" cy="6002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210BE" id="Grupo 201" o:spid="_x0000_s1026" style="position:absolute;margin-left:-16.5pt;margin-top:212.6pt;width:221.5pt;height:4.75pt;z-index:251727872;mso-width-relative:margin;mso-height-relative:margin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">
                <v:oval id="Elipse 199" o:spid="_x0000_s1027" style="position:absolute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+Y0b8A&#10;AADcAAAADwAAAGRycy9kb3ducmV2LnhtbERPTYvCMBC9C/6HMMLeNHVhRaupiLDoVVc8D83Y1DaT&#10;2sTa3V9vBGFv83ifs1r3thYdtb50rGA6SUAQ506XXCg4/XyP5yB8QNZYOyYFv+RhnQ0HK0y1e/CB&#10;umMoRAxhn6ICE0KTSulzQxb9xDXEkbu41mKIsC2kbvERw20tP5NkJi2WHBsMNrQ1lFfHu1VQVBez&#10;s67rS9wcbmF3vn7J259SH6N+swQRqA//4rd7r+P8xQJez8QL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35jRvwAAANwAAAAPAAAAAAAAAAAAAAAAAJgCAABkcnMvZG93bnJl&#10;di54bWxQSwUGAAAAAAQABAD1AAAAhAM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Ft78A&#10;AADcAAAADwAAAGRycy9kb3ducmV2LnhtbESPQYvCMBSE74L/ITzBm00VFKlGEUH0qi6eH82zqTYv&#10;tYm17q/fCAseh5n5hlmuO1uJlhpfOlYwTlIQxLnTJRcKfs670RyED8gaK8ek4E0e1qt+b4mZdi8+&#10;UnsKhYgQ9hkqMCHUmZQ+N2TRJ64mjt7VNRZDlE0hdYOvCLeVnKTpTFosOS4YrGlrKL+fnlZBcb+a&#10;vXVtV+Lm+Aj7y20qH79KDQfdZgEiUBe+4f/2QSuIRPiciUdAr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ysW3vwAAANwAAAAPAAAAAAAAAAAAAAAAAJgCAABkcnMvZG93bnJl&#10;di54bWxQSwUGAAAAAAQABAD1AAAAhAMAAAAA&#10;" fillcolor="#6cc6c9" stroked="f" strokeweight="1pt">
                  <v:stroke joinstyle="miter"/>
                </v:oval>
              </v:group>
            </w:pict>
          </mc:Fallback>
        </mc:AlternateContent>
      </w:r>
      <w:r w:rsidR="004B6ED8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4B6F602" wp14:editId="5A088D08">
                <wp:simplePos x="0" y="0"/>
                <wp:positionH relativeFrom="column">
                  <wp:posOffset>-438150</wp:posOffset>
                </wp:positionH>
                <wp:positionV relativeFrom="paragraph">
                  <wp:posOffset>2257425</wp:posOffset>
                </wp:positionV>
                <wp:extent cx="6581140" cy="281305"/>
                <wp:effectExtent l="0" t="0" r="0" b="44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81305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28837" id="Grupo 9" o:spid="_x0000_s1026" style="position:absolute;margin-left:-34.5pt;margin-top:177.75pt;width:518.2pt;height:22.15pt;z-index:251651072;mso-width-relative:margin;mso-height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">
                <v:rect id="Rectángulo 6" o:spid="_x0000_s1027" style="position:absolute;left:2374;width:60701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5PcIA&#10;AADaAAAADwAAAGRycy9kb3ducmV2LnhtbESP3YrCMBSE7wXfIRxhb2RN/aHsVqOIuCD1St0HODSn&#10;P9qclCZq9enNwoKXw8x8wyxWnanFjVpXWVYwHkUgiDOrKy4U/J5+Pr9AOI+ssbZMCh7kYLXs9xaY&#10;aHvnA92OvhABwi5BBaX3TSKly0oy6Ea2IQ5ebluDPsi2kLrFe4CbWk6iKJYGKw4LJTa0KSm7HK9G&#10;QZrHs7NzU7kfbnP9TM/pd/eMlfoYdOs5CE+df4f/2zutIIa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Tk9wgAAANoAAAAPAAAAAAAAAAAAAAAAAJgCAABkcnMvZG93&#10;bnJldi54bWxQSwUGAAAAAAQABAD1AAAAhwM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BkMUA&#10;AADaAAAADwAAAGRycy9kb3ducmV2LnhtbESPT2vCQBTE7wW/w/KE3sxG22qIrtI/FHoQxehBb4/s&#10;MwnNvg3ZrUm+fbcg9DjMzG+Y1aY3tbhR6yrLCqZRDII4t7riQsHp+DlJQDiPrLG2TAoGcrBZjx5W&#10;mGrb8YFumS9EgLBLUUHpfZNK6fKSDLrINsTBu9rWoA+yLaRusQtwU8tZHM+lwYrDQokNvZeUf2c/&#10;RsHbi99eht1TdT7t7eyjf94WDhOlHsf96xKEp97/h+/tL61gAX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kGQxQAAANoAAAAPAAAAAAAAAAAAAAAAAJgCAABkcnMv&#10;ZG93bnJldi54bWxQSwUGAAAAAAQABAD1AAAAigM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l3sEA&#10;AADaAAAADwAAAGRycy9kb3ducmV2LnhtbESPQWsCMRSE70L/Q3gFL6JZexBZjVIUYa/VFvH22Dw3&#10;q5uXbRLX9d8bodDjMPPNMMt1bxvRkQ+1YwXTSQaCuHS65krB92E3noMIEVlj45gUPCjAevU2WGKu&#10;3Z2/qNvHSqQSDjkqMDG2uZShNGQxTFxLnLyz8xZjkr6S2uM9ldtGfmTZTFqsOS0YbGljqLzub1bB&#10;/KcvwmgrN5dgT94dj7ODv/wqNXzvPxcgIvXxP/xHFzpx8LqSb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5d7BAAAA2gAAAA8AAAAAAAAAAAAAAAAAmAIAAGRycy9kb3du&#10;cmV2LnhtbFBLBQYAAAAABAAEAPUAAACGAwAAAAA=&#10;" fillcolor="#4b7f83" stroked="f" strokeweight="1pt"/>
              </v:group>
            </w:pict>
          </mc:Fallback>
        </mc:AlternateContent>
      </w:r>
      <w:r w:rsidR="004B6ED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51751BD" wp14:editId="3AA76D5E">
                <wp:simplePos x="0" y="0"/>
                <wp:positionH relativeFrom="margin">
                  <wp:align>left</wp:align>
                </wp:positionH>
                <wp:positionV relativeFrom="paragraph">
                  <wp:posOffset>2257425</wp:posOffset>
                </wp:positionV>
                <wp:extent cx="5248275" cy="3810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3EBC" w14:textId="77777777" w:rsidR="00E046C6" w:rsidRDefault="00195018" w:rsidP="007267C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DIRECCION: </w:t>
                            </w:r>
                            <w:r w:rsidR="00F73AE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MZ-A1-LT13-14-URB.ALAMOS DE PRIALE-CAMPOY-S.J.L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3AE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206301" w14:textId="77777777" w:rsidR="00195018" w:rsidRPr="00E046C6" w:rsidRDefault="00195018" w:rsidP="007267C2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51BD" id="_x0000_s1035" type="#_x0000_t202" style="position:absolute;margin-left:0;margin-top:177.75pt;width:413.25pt;height:30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" filled="f" stroked="f">
                <v:textbox>
                  <w:txbxContent>
                    <w:p w14:paraId="1C913EBC" w14:textId="77777777" w:rsidR="00E046C6" w:rsidRDefault="00195018" w:rsidP="007267C2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DIRECCION: </w:t>
                      </w:r>
                      <w:r w:rsidR="00F73AE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MZ-A1-LT13-14-URB.ALAMOS DE PRIALE-CAMPOY-S.</w:t>
                      </w:r>
                      <w:proofErr w:type="gramStart"/>
                      <w:r w:rsidR="00F73AE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J.L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F73AE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0B206301" w14:textId="77777777" w:rsidR="00195018" w:rsidRPr="00E046C6" w:rsidRDefault="00195018" w:rsidP="007267C2">
                      <w:pPr>
                        <w:spacing w:after="0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6ED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41B8158" wp14:editId="6E3DF0C5">
                <wp:simplePos x="0" y="0"/>
                <wp:positionH relativeFrom="margin">
                  <wp:posOffset>-228600</wp:posOffset>
                </wp:positionH>
                <wp:positionV relativeFrom="paragraph">
                  <wp:posOffset>2581275</wp:posOffset>
                </wp:positionV>
                <wp:extent cx="6138545" cy="295275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45561" w14:textId="77777777"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Edad:</w:t>
                            </w:r>
                            <w:r w:rsidR="00375F16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23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D455E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C30A2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D455E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Teléfono/celular</w:t>
                            </w:r>
                            <w:r w:rsidR="00D455E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="00CD205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927420893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8158" id="_x0000_s1036" type="#_x0000_t202" style="position:absolute;margin-left:-18pt;margin-top:203.25pt;width:483.3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" filled="f" stroked="f">
                <v:textbox>
                  <w:txbxContent>
                    <w:p w14:paraId="59F45561" w14:textId="77777777"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Edad:</w:t>
                      </w:r>
                      <w:r w:rsidR="00375F16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23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</w:t>
                      </w:r>
                      <w:r w:rsidR="00D455E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</w:t>
                      </w:r>
                      <w:r w:rsidR="00BC30A2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    </w:t>
                      </w:r>
                      <w:r w:rsidR="00D455E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Teléfono/celular</w:t>
                      </w:r>
                      <w:r w:rsidR="00D455E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:    </w:t>
                      </w:r>
                      <w:r w:rsidR="00CD205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927420893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5AF">
        <w:rPr>
          <w:noProof/>
          <w:lang w:eastAsia="es-PE"/>
        </w:rPr>
        <w:drawing>
          <wp:anchor distT="0" distB="0" distL="114300" distR="114300" simplePos="0" relativeHeight="251780096" behindDoc="0" locked="0" layoutInCell="1" allowOverlap="1" wp14:anchorId="594AB3AB" wp14:editId="21DB9BF0">
            <wp:simplePos x="0" y="0"/>
            <wp:positionH relativeFrom="margin">
              <wp:posOffset>2228850</wp:posOffset>
            </wp:positionH>
            <wp:positionV relativeFrom="paragraph">
              <wp:posOffset>0</wp:posOffset>
            </wp:positionV>
            <wp:extent cx="1317625" cy="118491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753908_1581197298681013_6884012825144983552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5AF">
        <w:rPr>
          <w:noProof/>
          <w:lang w:eastAsia="es-PE"/>
        </w:rPr>
        <w:drawing>
          <wp:anchor distT="0" distB="0" distL="114300" distR="114300" simplePos="0" relativeHeight="251642880" behindDoc="1" locked="0" layoutInCell="1" allowOverlap="1" wp14:anchorId="00FA007C" wp14:editId="52723BA8">
            <wp:simplePos x="0" y="0"/>
            <wp:positionH relativeFrom="page">
              <wp:align>left</wp:align>
            </wp:positionH>
            <wp:positionV relativeFrom="paragraph">
              <wp:posOffset>-907415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0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48DDD" wp14:editId="59CF2615">
                <wp:simplePos x="0" y="0"/>
                <wp:positionH relativeFrom="column">
                  <wp:posOffset>3238500</wp:posOffset>
                </wp:positionH>
                <wp:positionV relativeFrom="paragraph">
                  <wp:posOffset>5372100</wp:posOffset>
                </wp:positionV>
                <wp:extent cx="2891790" cy="495300"/>
                <wp:effectExtent l="0" t="0" r="3810" b="0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495300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5756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26" type="#_x0000_t176" style="position:absolute;margin-left:255pt;margin-top:423pt;width:227.7pt;height:39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" fillcolor="#6cc6c9" stroked="f" strokeweight="0">
                <v:stroke joinstyle="round" endcap="round"/>
              </v:shape>
            </w:pict>
          </mc:Fallback>
        </mc:AlternateContent>
      </w:r>
      <w:r w:rsidR="00AD5FC0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1F91D92" wp14:editId="0CF0362B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0129C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gesUA&#10;AADbAAAADwAAAGRycy9kb3ducmV2LnhtbESPQWvCQBSE7wX/w/IEb80mIkWjmxDEQi891Ari7ZF9&#10;zSbNvg3ZVdP++m6h0OMwM98wu3KyvbjR6FvHCrIkBUFcO91yo+D0/vy4BuEDssbeMSn4Ig9lMXvY&#10;Ya7dnd/odgyNiBD2OSowIQy5lL42ZNEnbiCO3ocbLYYox0bqEe8Rbnu5TNMnabHluGBwoL2h+vN4&#10;tQpWVXfu1t3lUl27142RVfYtD5lSi/lUbUEEmsJ/+K/9ohUsM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WB6xQAAANsAAAAPAAAAAAAAAAAAAAAAAJgCAABkcnMv&#10;ZG93bnJldi54bWxQSwUGAAAAAAQABAD1AAAAigMAAAAA&#10;" fillcolor="#dadada" stroked="f" strokeweight="1pt"/>
                <v:rect id="Rectángulo 17" o:spid="_x0000_s1028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bkHcIA&#10;AADbAAAADwAAAGRycy9kb3ducmV2LnhtbERP22rCQBB9L/gPywh9KbqxStTUVUQqSPrU6AcM2cnF&#10;ZmdDdtXUr3eFQt/mcK6z2vSmEVfqXG1ZwWQcgSDOra65VHA67kcLEM4ja2wsk4JfcrBZD15WmGh7&#10;42+6Zr4UIYRdggoq79tESpdXZNCNbUscuMJ2Bn2AXSl1h7cQbhr5HkWxNFhzaKiwpV1F+U92MQrS&#10;Ip6dnZvKr7fPQt/Tc7rs77FSr8N++wHCU+//xX/ugw7z5/D8JR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uQdwgAAANsAAAAPAAAAAAAAAAAAAAAAAJgCAABkcnMvZG93&#10;bnJldi54bWxQSwUGAAAAAAQABAD1AAAAhwM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dV8UA&#10;AADcAAAADwAAAGRycy9kb3ducmV2LnhtbESPzWrDMBCE74G+g9hCb4kcF0LtRgn9oZBLIVVy6HGx&#10;NraItTKW6thvXwUCOQ4z8w2z3o6uFQP1wXpWsFxkIIgrbyzXCo6Hr/kLiBCRDbaeScFEAbabh9ka&#10;S+Mv/EODjrVIEA4lKmhi7EopQ9WQw7DwHXHyTr53GJPsa2l6vCS4a2WeZSvp0HJaaLCjj4aqs/5z&#10;Cp71+2f4rexyX2SFHaZvfdzpSamnx/HtFUSkMd7Dt/bOKMhXOVzPp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h1XxQAAANwAAAAPAAAAAAAAAAAAAAAAAJgCAABkcnMv&#10;ZG93bnJldi54bWxQSwUGAAAAAAQABAD1AAAAig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4zMQA&#10;AADcAAAADwAAAGRycy9kb3ducmV2LnhtbESPQWsCMRSE7wX/Q3iCt5pVQerWKFURvAht6qHHx+Z1&#10;N3TzsmziuvvvjSD0OMzMN8x627tadNQG61nBbJqBIC68sVwquHwfX99AhIhssPZMCgYKsN2MXtaY&#10;G3/jL+p0LEWCcMhRQRVjk0sZioochqlviJP361uHMcm2lKbFW4K7Ws6zbCkdWk4LFTa0r6j401en&#10;YKF3h/BT2NnnKlvZbjjry0kPSk3G/cc7iEh9/A8/2yejYL5cwON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uMzEAAAA3AAAAA8AAAAAAAAAAAAAAAAAmAIAAGRycy9k&#10;b3ducmV2LnhtbFBLBQYAAAAABAAEAPUAAACJAw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1E642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5AD813" wp14:editId="6F1458EA">
                <wp:simplePos x="0" y="0"/>
                <wp:positionH relativeFrom="column">
                  <wp:posOffset>3008530</wp:posOffset>
                </wp:positionH>
                <wp:positionV relativeFrom="paragraph">
                  <wp:posOffset>7262495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9CF0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571.85pt" to="501.4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" strokecolor="#6cc6c9" strokeweight="1.5pt">
                <v:stroke joinstyle="miter"/>
              </v:line>
            </w:pict>
          </mc:Fallback>
        </mc:AlternateContent>
      </w:r>
      <w:r w:rsidR="009B749D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36AF505" wp14:editId="39466DA0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204E1" w14:textId="77777777" w:rsidR="009B749D" w:rsidRPr="00AD5FC0" w:rsidRDefault="00D455EA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E-mail: antony_or_6@hotmail.com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6636F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6636F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DNI:76304523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F505" id="_x0000_s1041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" filled="f" stroked="f">
                <v:textbox>
                  <w:txbxContent>
                    <w:p w14:paraId="518204E1" w14:textId="77777777" w:rsidR="009B749D" w:rsidRPr="00AD5FC0" w:rsidRDefault="00D455EA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E-mail: antony_or_6@hotmail.com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6636F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6636F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DNI:76304523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D0"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5DE85E6D" wp14:editId="367B6A7E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13705" wp14:editId="24988D17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8A6F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1468F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96FC5" wp14:editId="66F185D2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3B11D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AA7BE67" wp14:editId="70404B95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2792" w14:textId="77777777"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7BE67" id="_x0000_s1042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" filled="f" stroked="f">
                <v:textbox style="mso-fit-shape-to-text:t">
                  <w:txbxContent>
                    <w:p w14:paraId="60292792" w14:textId="77777777"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08EFC" wp14:editId="439A3D20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CB5C4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27DDE7" wp14:editId="0778A244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F791" w14:textId="77777777"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7DDE7" id="_x0000_s1043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" filled="f" stroked="f">
                <v:textbox style="mso-fit-shape-to-text:t">
                  <w:txbxContent>
                    <w:p w14:paraId="19C1F791" w14:textId="77777777"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5B8C9" wp14:editId="22BEC5B2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7D12E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B30CDE" wp14:editId="6F0153E6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66575" w14:textId="0BFD37F5" w:rsidR="008A3BA6" w:rsidRPr="008A3BA6" w:rsidRDefault="00AD7528" w:rsidP="008A3BA6">
                            <w:pP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Soy un e</w:t>
                            </w:r>
                            <w:r w:rsidR="00CD5893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studiante del </w:t>
                            </w:r>
                            <w:r w:rsidR="003C6CD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VI</w:t>
                            </w:r>
                            <w:r w:rsidR="00AF33B7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I</w:t>
                            </w:r>
                            <w:r w:rsidR="00F6076A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</w:t>
                            </w:r>
                            <w:r w:rsidR="00AF33B7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semestre de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la</w:t>
                            </w:r>
                            <w:r w:rsidR="00CD205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U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niversidad </w:t>
                            </w:r>
                            <w:r w:rsidR="00CD205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rivada del Norte </w:t>
                            </w:r>
                            <w:r w:rsidR="00CD205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de la carrera 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de </w:t>
                            </w:r>
                            <w:r w:rsidR="00CD205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Ingeniera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de Sistema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s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.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</w:t>
                            </w:r>
                            <w:r w:rsidR="0089337E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Estoy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en la búsqueda d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e una empresa para poder </w:t>
                            </w:r>
                            <w:r w:rsidR="00F00C61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realizar mis </w:t>
                            </w:r>
                            <w:r w:rsidR="0076298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practicas preprofesionales en programación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, me carac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terizó una persona responsable,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perseverante</w:t>
                            </w:r>
                            <w:r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respetuosa</w:t>
                            </w:r>
                            <w:r w:rsidR="009165AF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,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con la facilidad para trabajar en equip</w:t>
                            </w:r>
                            <w:r w:rsidR="0089337E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o, aprendo rápido cosas nuevas y 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dispuesto </w:t>
                            </w:r>
                            <w:r w:rsidR="00001FDC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tomar decisiones</w:t>
                            </w:r>
                            <w:r w:rsidR="008A3BA6" w:rsidRPr="008A3BA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de desafío.</w:t>
                            </w:r>
                          </w:p>
                          <w:p w14:paraId="780F0481" w14:textId="77777777" w:rsidR="006134D8" w:rsidRPr="00AD5FC0" w:rsidRDefault="006134D8" w:rsidP="00D068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0CDE" id="_x0000_s1044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JoT/QEAANYDAAAOAAAAZHJzL2Uyb0RvYy54bWysU9uO2yAQfa/Uf0C8N7bTZDe24qy2u92q&#10;0vYibfsBGOMYFRgKJHb69R2wNxu1b1X9gBjGnJlz5rC9GbUiR+G8BFPTYpFTIgyHVpp9Tb9/e3iz&#10;oc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" filled="f" stroked="f">
                <v:textbox>
                  <w:txbxContent>
                    <w:p w14:paraId="4C266575" w14:textId="0BFD37F5" w:rsidR="008A3BA6" w:rsidRPr="008A3BA6" w:rsidRDefault="00AD7528" w:rsidP="008A3BA6">
                      <w:pPr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Soy un e</w:t>
                      </w:r>
                      <w:r w:rsidR="00CD5893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studiante del </w:t>
                      </w:r>
                      <w:r w:rsidR="003C6CD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VI</w:t>
                      </w:r>
                      <w:r w:rsidR="00AF33B7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I</w:t>
                      </w:r>
                      <w:r w:rsidR="00F6076A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</w:t>
                      </w:r>
                      <w:r w:rsidR="00AF33B7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semestre de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la</w:t>
                      </w:r>
                      <w:r w:rsidR="00CD205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U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niversidad </w:t>
                      </w:r>
                      <w:r w:rsidR="00CD205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rivada del Norte </w:t>
                      </w:r>
                      <w:r w:rsidR="00CD205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de la carrera 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de </w:t>
                      </w:r>
                      <w:r w:rsidR="00CD205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Ingeniera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de Sistema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s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.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</w:t>
                      </w:r>
                      <w:r w:rsidR="0089337E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Estoy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en la búsqueda d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e una empresa para poder </w:t>
                      </w:r>
                      <w:r w:rsidR="00F00C61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realizar mis </w:t>
                      </w:r>
                      <w:r w:rsidR="0076298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practicas preprofesionales en programación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, me carac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terizó una persona responsable,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perseverante</w:t>
                      </w:r>
                      <w:r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respetuosa</w:t>
                      </w:r>
                      <w:r w:rsidR="009165AF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,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con la facilidad para trabajar en equip</w:t>
                      </w:r>
                      <w:r w:rsidR="0089337E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o, aprendo rápido cosas nuevas y 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dispuesto </w:t>
                      </w:r>
                      <w:r w:rsidR="00001FDC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tomar decisiones</w:t>
                      </w:r>
                      <w:r w:rsidR="008A3BA6" w:rsidRPr="008A3BA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de desafío.</w:t>
                      </w:r>
                    </w:p>
                    <w:p w14:paraId="780F0481" w14:textId="77777777" w:rsidR="006134D8" w:rsidRPr="00AD5FC0" w:rsidRDefault="006134D8" w:rsidP="00D068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60E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FC81B0" wp14:editId="1207FC68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CE9E" w14:textId="77777777"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C81B0" id="_x0000_s1045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Uz/wEAANYDAAAOAAAAZHJzL2Uyb0RvYy54bWysU8tu2zAQvBfoPxC813pUdmL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" filled="f" stroked="f">
                <v:textbox style="mso-fit-shape-to-text:t">
                  <w:txbxContent>
                    <w:p w14:paraId="1724CE9E" w14:textId="77777777"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6ACF7D" wp14:editId="37A6C09B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B5607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7DE1E" wp14:editId="6150D646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07095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E046C6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539302A" wp14:editId="2DF9BB50">
                <wp:simplePos x="0" y="0"/>
                <wp:positionH relativeFrom="margin">
                  <wp:posOffset>1417206</wp:posOffset>
                </wp:positionH>
                <wp:positionV relativeFrom="paragraph">
                  <wp:posOffset>1515110</wp:posOffset>
                </wp:positionV>
                <wp:extent cx="2927985" cy="1404620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CE59" w14:textId="77777777" w:rsidR="00983BF1" w:rsidRDefault="003B1245" w:rsidP="003B124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 xml:space="preserve">      ERIK ANTONY ORIHUELA RIVEROS</w:t>
                            </w:r>
                          </w:p>
                          <w:p w14:paraId="0284280B" w14:textId="77777777" w:rsidR="00983BF1" w:rsidRPr="00983BF1" w:rsidRDefault="00983BF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 w:rsidRPr="00983BF1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Profesión / Área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9302A" id="_x0000_s1046" type="#_x0000_t202" style="position:absolute;margin-left:111.6pt;margin-top:119.3pt;width:230.5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" stroked="f">
                <v:textbox style="mso-fit-shape-to-text:t">
                  <w:txbxContent>
                    <w:p w14:paraId="6C07CE59" w14:textId="77777777" w:rsidR="00983BF1" w:rsidRDefault="003B1245" w:rsidP="003B1245">
                      <w:pPr>
                        <w:spacing w:after="0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 xml:space="preserve">      ERIK ANTONY ORIHUELA RIVEROS</w:t>
                      </w:r>
                    </w:p>
                    <w:p w14:paraId="0284280B" w14:textId="77777777" w:rsidR="00983BF1" w:rsidRPr="00983BF1" w:rsidRDefault="00983BF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 w:rsidRPr="00983BF1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Profesión / Área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54E" w:rsidSect="009165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9DE1" w14:textId="77777777" w:rsidR="00347CA5" w:rsidRDefault="00347CA5" w:rsidP="00383DEB">
      <w:pPr>
        <w:spacing w:after="0" w:line="240" w:lineRule="auto"/>
      </w:pPr>
      <w:r>
        <w:separator/>
      </w:r>
    </w:p>
  </w:endnote>
  <w:endnote w:type="continuationSeparator" w:id="0">
    <w:p w14:paraId="6BD6ACED" w14:textId="77777777" w:rsidR="00347CA5" w:rsidRDefault="00347CA5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C675B" w14:textId="77777777"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C155" w14:textId="77777777"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2AF7" w14:textId="77777777"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6DB3" w14:textId="77777777" w:rsidR="00347CA5" w:rsidRDefault="00347CA5" w:rsidP="00383DEB">
      <w:pPr>
        <w:spacing w:after="0" w:line="240" w:lineRule="auto"/>
      </w:pPr>
      <w:r>
        <w:separator/>
      </w:r>
    </w:p>
  </w:footnote>
  <w:footnote w:type="continuationSeparator" w:id="0">
    <w:p w14:paraId="40B86B9B" w14:textId="77777777" w:rsidR="00347CA5" w:rsidRDefault="00347CA5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3A24" w14:textId="77777777"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83C7" w14:textId="77777777"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4511" w14:textId="77777777" w:rsidR="00340404" w:rsidRDefault="00340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1E8"/>
    <w:multiLevelType w:val="hybridMultilevel"/>
    <w:tmpl w:val="EAD0BA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16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5D6"/>
    <w:rsid w:val="00001FDC"/>
    <w:rsid w:val="00020F66"/>
    <w:rsid w:val="00036084"/>
    <w:rsid w:val="00050521"/>
    <w:rsid w:val="000E3189"/>
    <w:rsid w:val="000E6CD9"/>
    <w:rsid w:val="000F708B"/>
    <w:rsid w:val="000F7161"/>
    <w:rsid w:val="00130717"/>
    <w:rsid w:val="001468FC"/>
    <w:rsid w:val="00184FDD"/>
    <w:rsid w:val="00195018"/>
    <w:rsid w:val="001E642F"/>
    <w:rsid w:val="002725FC"/>
    <w:rsid w:val="002B0115"/>
    <w:rsid w:val="0033060E"/>
    <w:rsid w:val="0033354E"/>
    <w:rsid w:val="00340404"/>
    <w:rsid w:val="00347CA5"/>
    <w:rsid w:val="00361992"/>
    <w:rsid w:val="0036550A"/>
    <w:rsid w:val="0036729C"/>
    <w:rsid w:val="00375F16"/>
    <w:rsid w:val="00383DEB"/>
    <w:rsid w:val="00385645"/>
    <w:rsid w:val="003A7565"/>
    <w:rsid w:val="003B1245"/>
    <w:rsid w:val="003C0589"/>
    <w:rsid w:val="003C6CDE"/>
    <w:rsid w:val="003D3098"/>
    <w:rsid w:val="00430F03"/>
    <w:rsid w:val="00475433"/>
    <w:rsid w:val="004B6ED8"/>
    <w:rsid w:val="004C0365"/>
    <w:rsid w:val="005410E7"/>
    <w:rsid w:val="005943CD"/>
    <w:rsid w:val="005955C2"/>
    <w:rsid w:val="0059749F"/>
    <w:rsid w:val="005A39AE"/>
    <w:rsid w:val="005D5C5C"/>
    <w:rsid w:val="006134D8"/>
    <w:rsid w:val="00653052"/>
    <w:rsid w:val="006636F3"/>
    <w:rsid w:val="007234DC"/>
    <w:rsid w:val="007267C2"/>
    <w:rsid w:val="00733D3C"/>
    <w:rsid w:val="00762989"/>
    <w:rsid w:val="007720F6"/>
    <w:rsid w:val="007A0C0D"/>
    <w:rsid w:val="0089337E"/>
    <w:rsid w:val="008A3BA6"/>
    <w:rsid w:val="008A4E01"/>
    <w:rsid w:val="008E50B4"/>
    <w:rsid w:val="009165AF"/>
    <w:rsid w:val="0093610D"/>
    <w:rsid w:val="00953C4A"/>
    <w:rsid w:val="00965B76"/>
    <w:rsid w:val="00983BF1"/>
    <w:rsid w:val="009B749D"/>
    <w:rsid w:val="009D44A7"/>
    <w:rsid w:val="00A27777"/>
    <w:rsid w:val="00A6001B"/>
    <w:rsid w:val="00AD5FC0"/>
    <w:rsid w:val="00AD7528"/>
    <w:rsid w:val="00AF33B7"/>
    <w:rsid w:val="00AF4773"/>
    <w:rsid w:val="00B04DA0"/>
    <w:rsid w:val="00B30D4B"/>
    <w:rsid w:val="00B345D6"/>
    <w:rsid w:val="00BB0535"/>
    <w:rsid w:val="00BC30A2"/>
    <w:rsid w:val="00BC3F33"/>
    <w:rsid w:val="00C404D0"/>
    <w:rsid w:val="00C815C9"/>
    <w:rsid w:val="00C860D3"/>
    <w:rsid w:val="00CB51D3"/>
    <w:rsid w:val="00CB723D"/>
    <w:rsid w:val="00CD205D"/>
    <w:rsid w:val="00CD5893"/>
    <w:rsid w:val="00D068C6"/>
    <w:rsid w:val="00D15849"/>
    <w:rsid w:val="00D455EA"/>
    <w:rsid w:val="00D514DA"/>
    <w:rsid w:val="00D81BC2"/>
    <w:rsid w:val="00DA162D"/>
    <w:rsid w:val="00E01D2F"/>
    <w:rsid w:val="00E046C6"/>
    <w:rsid w:val="00E05F00"/>
    <w:rsid w:val="00EC1A6E"/>
    <w:rsid w:val="00EC1BC7"/>
    <w:rsid w:val="00EE098C"/>
    <w:rsid w:val="00F00C61"/>
    <w:rsid w:val="00F34002"/>
    <w:rsid w:val="00F6076A"/>
    <w:rsid w:val="00F73AEC"/>
    <w:rsid w:val="00F744D0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D41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D15849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4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D5CB5823-AE60-4629-8014-96460D719E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2021-12-23T14:55:00Z</dcterms:created>
  <dcterms:modified xsi:type="dcterms:W3CDTF">2022-09-12T18:26:00Z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